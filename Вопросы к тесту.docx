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421" w:rsidRPr="00EB7421" w:rsidRDefault="00EB7421" w:rsidP="00EB7421">
      <w:pPr>
        <w:pStyle w:val="a3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Что такое звук</w:t>
      </w:r>
    </w:p>
    <w:p w:rsidR="00EB7421" w:rsidRDefault="00EB7421" w:rsidP="00EB7421">
      <w:pPr>
        <w:pStyle w:val="a3"/>
        <w:numPr>
          <w:ilvl w:val="0"/>
          <w:numId w:val="3"/>
        </w:numPr>
      </w:pPr>
      <w:r>
        <w:rPr>
          <w:b/>
          <w:bCs/>
        </w:rPr>
        <w:t>Звук</w:t>
      </w:r>
      <w:r>
        <w:t xml:space="preserve"> — физическое явление, представляющее собой распространение в виде упругих волн механических колебаний</w:t>
      </w:r>
      <w:r w:rsidR="0055686E" w:rsidRPr="0055686E">
        <w:t xml:space="preserve"> ^</w:t>
      </w:r>
    </w:p>
    <w:p w:rsidR="00EB7421" w:rsidRDefault="00EB7421" w:rsidP="00EB7421">
      <w:pPr>
        <w:pStyle w:val="a3"/>
        <w:numPr>
          <w:ilvl w:val="0"/>
          <w:numId w:val="3"/>
        </w:numPr>
      </w:pPr>
      <w:r>
        <w:t>Звук – явление, которое происходит от каких-либо колебаний воздуха</w:t>
      </w:r>
    </w:p>
    <w:p w:rsidR="00EB7421" w:rsidRDefault="00EB7421" w:rsidP="00EB7421">
      <w:pPr>
        <w:pStyle w:val="a3"/>
        <w:numPr>
          <w:ilvl w:val="0"/>
          <w:numId w:val="3"/>
        </w:numPr>
      </w:pPr>
      <w:r>
        <w:t>Звук – процесс в ухе человека, возникающий от раздражителей</w:t>
      </w:r>
      <w:r w:rsidR="0006214C">
        <w:t xml:space="preserve"> </w:t>
      </w:r>
      <w:r>
        <w:t>(муз. Инструмент, гром и тд.)</w:t>
      </w:r>
    </w:p>
    <w:p w:rsidR="00EB7421" w:rsidRDefault="00EB7421" w:rsidP="00EB7421">
      <w:pPr>
        <w:pStyle w:val="a3"/>
        <w:numPr>
          <w:ilvl w:val="0"/>
          <w:numId w:val="3"/>
        </w:numPr>
      </w:pPr>
      <w:r>
        <w:t>Звук – это механические волны</w:t>
      </w:r>
    </w:p>
    <w:p w:rsidR="00EB7421" w:rsidRDefault="00EB7421" w:rsidP="00EB7421">
      <w:pPr>
        <w:pStyle w:val="a3"/>
        <w:numPr>
          <w:ilvl w:val="0"/>
          <w:numId w:val="2"/>
        </w:numPr>
      </w:pPr>
      <w:r>
        <w:t>Скорость звука больше</w:t>
      </w:r>
      <w:r w:rsidRPr="00EB7421">
        <w:t>:</w:t>
      </w:r>
      <w:r>
        <w:t xml:space="preserve"> (выбрать две среды, в которых скорость звука больше, чем в других</w:t>
      </w:r>
      <w:r w:rsidR="000F52DB" w:rsidRPr="000F52DB">
        <w:t>)</w:t>
      </w:r>
    </w:p>
    <w:p w:rsidR="00EB7421" w:rsidRDefault="00EB7421" w:rsidP="00EB7421">
      <w:pPr>
        <w:pStyle w:val="a3"/>
        <w:numPr>
          <w:ilvl w:val="0"/>
          <w:numId w:val="4"/>
        </w:numPr>
      </w:pPr>
      <w:r>
        <w:t>В газах</w:t>
      </w:r>
    </w:p>
    <w:p w:rsidR="00EB7421" w:rsidRDefault="00EB7421" w:rsidP="00EB7421">
      <w:pPr>
        <w:pStyle w:val="a3"/>
        <w:numPr>
          <w:ilvl w:val="0"/>
          <w:numId w:val="4"/>
        </w:numPr>
      </w:pPr>
      <w:r>
        <w:t>В жидкостях</w:t>
      </w:r>
      <w:r w:rsidR="0055686E">
        <w:rPr>
          <w:lang w:val="en-US"/>
        </w:rPr>
        <w:t xml:space="preserve"> ^</w:t>
      </w:r>
    </w:p>
    <w:p w:rsidR="00EB7421" w:rsidRDefault="00EB7421" w:rsidP="00EB7421">
      <w:pPr>
        <w:pStyle w:val="a3"/>
        <w:numPr>
          <w:ilvl w:val="0"/>
          <w:numId w:val="4"/>
        </w:numPr>
      </w:pPr>
      <w:r>
        <w:t>В твердых телах</w:t>
      </w:r>
      <w:r w:rsidR="0055686E">
        <w:rPr>
          <w:lang w:val="en-US"/>
        </w:rPr>
        <w:t xml:space="preserve"> ^</w:t>
      </w:r>
    </w:p>
    <w:p w:rsidR="00EB7421" w:rsidRDefault="00EB7421" w:rsidP="00EB7421">
      <w:pPr>
        <w:pStyle w:val="a3"/>
        <w:numPr>
          <w:ilvl w:val="0"/>
          <w:numId w:val="4"/>
        </w:numPr>
      </w:pPr>
      <w:r>
        <w:t>Одинакова в любой среде</w:t>
      </w:r>
    </w:p>
    <w:p w:rsidR="003C5EF9" w:rsidRDefault="00EB7421" w:rsidP="003C5EF9">
      <w:pPr>
        <w:pStyle w:val="a3"/>
        <w:numPr>
          <w:ilvl w:val="0"/>
          <w:numId w:val="2"/>
        </w:numPr>
      </w:pPr>
      <w:r>
        <w:t>Какой диапазон частот слышит человеческий слух</w:t>
      </w:r>
      <w:r w:rsidR="0006214C">
        <w:t xml:space="preserve"> </w:t>
      </w:r>
      <w:r>
        <w:t>(</w:t>
      </w:r>
      <w:r w:rsidR="002D13A5">
        <w:t>указать числа в Гц через дефис без пробела)</w:t>
      </w:r>
      <w:r w:rsidR="0055686E" w:rsidRPr="0055686E">
        <w:t xml:space="preserve">  ^(20-20000)</w:t>
      </w:r>
    </w:p>
    <w:p w:rsidR="00CB4871" w:rsidRDefault="00CB4871" w:rsidP="003C5EF9">
      <w:pPr>
        <w:pStyle w:val="a3"/>
        <w:numPr>
          <w:ilvl w:val="0"/>
          <w:numId w:val="2"/>
        </w:numPr>
      </w:pPr>
      <w:r>
        <w:t>Звук не может распространяться</w:t>
      </w:r>
      <w:r>
        <w:rPr>
          <w:lang w:val="en-US"/>
        </w:rPr>
        <w:t>:</w:t>
      </w:r>
    </w:p>
    <w:p w:rsidR="00CB4871" w:rsidRDefault="00CB4871" w:rsidP="00CB4871">
      <w:pPr>
        <w:pStyle w:val="a3"/>
        <w:numPr>
          <w:ilvl w:val="0"/>
          <w:numId w:val="5"/>
        </w:numPr>
      </w:pPr>
      <w:r>
        <w:t>В воде</w:t>
      </w:r>
    </w:p>
    <w:p w:rsidR="00CB4871" w:rsidRDefault="00CB4871" w:rsidP="00CB4871">
      <w:pPr>
        <w:pStyle w:val="a3"/>
        <w:numPr>
          <w:ilvl w:val="0"/>
          <w:numId w:val="5"/>
        </w:numPr>
      </w:pPr>
      <w:r>
        <w:t>В воздухе</w:t>
      </w:r>
    </w:p>
    <w:p w:rsidR="00CB4871" w:rsidRDefault="00CB4871" w:rsidP="00CB4871">
      <w:pPr>
        <w:pStyle w:val="a3"/>
        <w:numPr>
          <w:ilvl w:val="0"/>
          <w:numId w:val="5"/>
        </w:numPr>
      </w:pPr>
      <w:r>
        <w:t>В вакууме</w:t>
      </w:r>
      <w:r w:rsidR="0055686E">
        <w:rPr>
          <w:lang w:val="en-US"/>
        </w:rPr>
        <w:t xml:space="preserve"> ^</w:t>
      </w:r>
    </w:p>
    <w:p w:rsidR="00CB4871" w:rsidRDefault="00CB4871" w:rsidP="00CB4871">
      <w:pPr>
        <w:pStyle w:val="a3"/>
        <w:numPr>
          <w:ilvl w:val="0"/>
          <w:numId w:val="5"/>
        </w:numPr>
      </w:pPr>
      <w:r>
        <w:t>В стекле</w:t>
      </w:r>
    </w:p>
    <w:p w:rsidR="00CB4871" w:rsidRDefault="00CB4871" w:rsidP="00CB4871">
      <w:pPr>
        <w:pStyle w:val="a3"/>
        <w:numPr>
          <w:ilvl w:val="0"/>
          <w:numId w:val="2"/>
        </w:numPr>
      </w:pPr>
      <w:r>
        <w:t>Шум:</w:t>
      </w:r>
    </w:p>
    <w:p w:rsidR="00CB4871" w:rsidRDefault="00CB4871" w:rsidP="00CB4871">
      <w:pPr>
        <w:pStyle w:val="a3"/>
        <w:numPr>
          <w:ilvl w:val="0"/>
          <w:numId w:val="6"/>
        </w:numPr>
      </w:pPr>
      <w:r>
        <w:t>Благотворно влияет на здоровье людей</w:t>
      </w:r>
    </w:p>
    <w:p w:rsidR="00CB4871" w:rsidRDefault="00CB4871" w:rsidP="00CB4871">
      <w:pPr>
        <w:pStyle w:val="a3"/>
        <w:numPr>
          <w:ilvl w:val="0"/>
          <w:numId w:val="6"/>
        </w:numPr>
      </w:pPr>
      <w:r>
        <w:t>Вреден для нервов, но полезен для сердца</w:t>
      </w:r>
    </w:p>
    <w:p w:rsidR="00CB4871" w:rsidRDefault="00CB4871" w:rsidP="00CB4871">
      <w:pPr>
        <w:pStyle w:val="a3"/>
        <w:numPr>
          <w:ilvl w:val="0"/>
          <w:numId w:val="6"/>
        </w:numPr>
      </w:pPr>
      <w:r>
        <w:t>Вызывает истощение коры головного мозга</w:t>
      </w:r>
      <w:r w:rsidR="0055686E" w:rsidRPr="0055686E">
        <w:t xml:space="preserve"> ^</w:t>
      </w:r>
    </w:p>
    <w:p w:rsidR="00CB4871" w:rsidRPr="00CB4871" w:rsidRDefault="00CB4871" w:rsidP="00CB4871">
      <w:pPr>
        <w:pStyle w:val="a3"/>
        <w:numPr>
          <w:ilvl w:val="0"/>
          <w:numId w:val="6"/>
        </w:numPr>
      </w:pPr>
      <w:r>
        <w:t>Вреден для сердца, но полезен для слухового аппарата</w:t>
      </w:r>
    </w:p>
    <w:p w:rsidR="00CB4871" w:rsidRDefault="00CB4871" w:rsidP="00CB4871">
      <w:pPr>
        <w:pStyle w:val="a3"/>
        <w:numPr>
          <w:ilvl w:val="0"/>
          <w:numId w:val="2"/>
        </w:numPr>
      </w:pPr>
      <w:r>
        <w:t>Раздел физики, изучающий звук называется:</w:t>
      </w:r>
    </w:p>
    <w:p w:rsidR="00CB4871" w:rsidRDefault="00CB4871" w:rsidP="00CB4871">
      <w:pPr>
        <w:pStyle w:val="a3"/>
        <w:numPr>
          <w:ilvl w:val="0"/>
          <w:numId w:val="7"/>
        </w:numPr>
      </w:pPr>
      <w:r>
        <w:t>Оптикой</w:t>
      </w:r>
    </w:p>
    <w:p w:rsidR="00CB4871" w:rsidRDefault="00CB4871" w:rsidP="00CB4871">
      <w:pPr>
        <w:pStyle w:val="a3"/>
        <w:numPr>
          <w:ilvl w:val="0"/>
          <w:numId w:val="7"/>
        </w:numPr>
      </w:pPr>
      <w:r>
        <w:t>Акустикой</w:t>
      </w:r>
      <w:r w:rsidR="0055686E">
        <w:rPr>
          <w:lang w:val="en-US"/>
        </w:rPr>
        <w:t xml:space="preserve"> ^</w:t>
      </w:r>
    </w:p>
    <w:p w:rsidR="00CB4871" w:rsidRDefault="00CB4871" w:rsidP="00CB4871">
      <w:pPr>
        <w:pStyle w:val="a3"/>
        <w:numPr>
          <w:ilvl w:val="0"/>
          <w:numId w:val="7"/>
        </w:numPr>
      </w:pPr>
      <w:r>
        <w:t>Дифракцией</w:t>
      </w:r>
    </w:p>
    <w:p w:rsidR="00CB4871" w:rsidRDefault="00CB4871" w:rsidP="00CB4871">
      <w:pPr>
        <w:pStyle w:val="a3"/>
        <w:numPr>
          <w:ilvl w:val="0"/>
          <w:numId w:val="7"/>
        </w:numPr>
      </w:pPr>
      <w:r>
        <w:t>Кинематикой</w:t>
      </w:r>
    </w:p>
    <w:p w:rsidR="00CB4871" w:rsidRDefault="00CB4871" w:rsidP="00CB4871">
      <w:pPr>
        <w:pStyle w:val="a3"/>
        <w:numPr>
          <w:ilvl w:val="0"/>
          <w:numId w:val="2"/>
        </w:numPr>
      </w:pPr>
      <w:r>
        <w:t>К приемникам звука не относят:</w:t>
      </w:r>
    </w:p>
    <w:p w:rsidR="00CB4871" w:rsidRDefault="00CB4871" w:rsidP="00CB4871">
      <w:pPr>
        <w:pStyle w:val="a3"/>
        <w:numPr>
          <w:ilvl w:val="0"/>
          <w:numId w:val="8"/>
        </w:numPr>
      </w:pPr>
      <w:r>
        <w:t>Уши животных</w:t>
      </w:r>
    </w:p>
    <w:p w:rsidR="0021055A" w:rsidRDefault="0021055A" w:rsidP="0021055A">
      <w:pPr>
        <w:pStyle w:val="a3"/>
        <w:numPr>
          <w:ilvl w:val="0"/>
          <w:numId w:val="8"/>
        </w:numPr>
      </w:pPr>
      <w:r>
        <w:t>Микрофон</w:t>
      </w:r>
    </w:p>
    <w:p w:rsidR="00CB4871" w:rsidRDefault="00CB4871" w:rsidP="00CB4871">
      <w:pPr>
        <w:pStyle w:val="a3"/>
        <w:numPr>
          <w:ilvl w:val="0"/>
          <w:numId w:val="8"/>
        </w:numPr>
      </w:pPr>
      <w:r>
        <w:t>Камертон</w:t>
      </w:r>
      <w:r w:rsidR="0055686E">
        <w:rPr>
          <w:lang w:val="en-US"/>
        </w:rPr>
        <w:t xml:space="preserve"> ^</w:t>
      </w:r>
    </w:p>
    <w:p w:rsidR="00CB4871" w:rsidRDefault="00CB4871" w:rsidP="00CB4871">
      <w:pPr>
        <w:pStyle w:val="a3"/>
        <w:numPr>
          <w:ilvl w:val="0"/>
          <w:numId w:val="8"/>
        </w:numPr>
      </w:pPr>
      <w:r>
        <w:t>Гидрофон</w:t>
      </w:r>
    </w:p>
    <w:p w:rsidR="00CB4871" w:rsidRDefault="00FA2127" w:rsidP="00CB4871">
      <w:pPr>
        <w:pStyle w:val="a3"/>
        <w:numPr>
          <w:ilvl w:val="0"/>
          <w:numId w:val="2"/>
        </w:numPr>
      </w:pPr>
      <w:r>
        <w:t>Эхо объясняется:</w:t>
      </w:r>
    </w:p>
    <w:p w:rsidR="00FA2127" w:rsidRDefault="00FA2127" w:rsidP="00FA2127">
      <w:pPr>
        <w:pStyle w:val="a3"/>
        <w:numPr>
          <w:ilvl w:val="0"/>
          <w:numId w:val="9"/>
        </w:numPr>
      </w:pPr>
      <w:r>
        <w:t>Дифракцией волн</w:t>
      </w:r>
    </w:p>
    <w:p w:rsidR="00FA2127" w:rsidRDefault="00FA2127" w:rsidP="00FA2127">
      <w:pPr>
        <w:pStyle w:val="a3"/>
        <w:numPr>
          <w:ilvl w:val="0"/>
          <w:numId w:val="9"/>
        </w:numPr>
      </w:pPr>
      <w:r>
        <w:t>Интерференцией</w:t>
      </w:r>
    </w:p>
    <w:p w:rsidR="00FA2127" w:rsidRDefault="00FA2127" w:rsidP="00FA2127">
      <w:pPr>
        <w:pStyle w:val="a3"/>
        <w:numPr>
          <w:ilvl w:val="0"/>
          <w:numId w:val="9"/>
        </w:numPr>
      </w:pPr>
      <w:r>
        <w:t>Преломлением</w:t>
      </w:r>
    </w:p>
    <w:p w:rsidR="00FA2127" w:rsidRDefault="00FA2127" w:rsidP="00FA2127">
      <w:pPr>
        <w:pStyle w:val="a3"/>
        <w:numPr>
          <w:ilvl w:val="0"/>
          <w:numId w:val="9"/>
        </w:numPr>
      </w:pPr>
      <w:r>
        <w:t>Отражением</w:t>
      </w:r>
      <w:r w:rsidR="0055686E">
        <w:rPr>
          <w:lang w:val="en-US"/>
        </w:rPr>
        <w:t xml:space="preserve"> ^</w:t>
      </w:r>
    </w:p>
    <w:p w:rsidR="00CB4871" w:rsidRDefault="00FA2127" w:rsidP="00CB4871">
      <w:pPr>
        <w:pStyle w:val="a3"/>
        <w:numPr>
          <w:ilvl w:val="0"/>
          <w:numId w:val="2"/>
        </w:numPr>
      </w:pPr>
      <w:r>
        <w:t>Ультразвук – это волна частотой:</w:t>
      </w:r>
    </w:p>
    <w:p w:rsidR="00FA2127" w:rsidRDefault="00FA2127" w:rsidP="00FA2127">
      <w:pPr>
        <w:pStyle w:val="a3"/>
        <w:numPr>
          <w:ilvl w:val="0"/>
          <w:numId w:val="10"/>
        </w:numPr>
      </w:pPr>
      <w:r>
        <w:t>От 0 до 20 Гц</w:t>
      </w:r>
    </w:p>
    <w:p w:rsidR="00FA2127" w:rsidRDefault="004C64EB" w:rsidP="00FA2127">
      <w:pPr>
        <w:pStyle w:val="a3"/>
        <w:numPr>
          <w:ilvl w:val="0"/>
          <w:numId w:val="10"/>
        </w:numPr>
      </w:pPr>
      <w:r>
        <w:t>От 20 до 2000 Гц</w:t>
      </w:r>
    </w:p>
    <w:p w:rsidR="004C64EB" w:rsidRDefault="004C64EB" w:rsidP="00FA2127">
      <w:pPr>
        <w:pStyle w:val="a3"/>
        <w:numPr>
          <w:ilvl w:val="0"/>
          <w:numId w:val="10"/>
        </w:numPr>
      </w:pPr>
      <w:r>
        <w:t>От 2000 до 20000 Гц</w:t>
      </w:r>
    </w:p>
    <w:p w:rsidR="004C64EB" w:rsidRDefault="004C64EB" w:rsidP="00FA2127">
      <w:pPr>
        <w:pStyle w:val="a3"/>
        <w:numPr>
          <w:ilvl w:val="0"/>
          <w:numId w:val="10"/>
        </w:numPr>
      </w:pPr>
      <w:r>
        <w:t>Более 20000 Гц</w:t>
      </w:r>
      <w:r w:rsidR="0055686E">
        <w:rPr>
          <w:lang w:val="en-US"/>
        </w:rPr>
        <w:t xml:space="preserve"> ^</w:t>
      </w:r>
    </w:p>
    <w:p w:rsidR="00CB4871" w:rsidRDefault="004C64EB" w:rsidP="00CB4871">
      <w:pPr>
        <w:pStyle w:val="a3"/>
        <w:numPr>
          <w:ilvl w:val="0"/>
          <w:numId w:val="2"/>
        </w:numPr>
      </w:pPr>
      <w:r>
        <w:t>Высота звука определяется</w:t>
      </w:r>
    </w:p>
    <w:p w:rsidR="004C64EB" w:rsidRDefault="004C64EB" w:rsidP="004C64EB">
      <w:pPr>
        <w:pStyle w:val="a3"/>
        <w:numPr>
          <w:ilvl w:val="0"/>
          <w:numId w:val="11"/>
        </w:numPr>
      </w:pPr>
      <w:r>
        <w:t>Периодом колебаний</w:t>
      </w:r>
    </w:p>
    <w:p w:rsidR="004C64EB" w:rsidRDefault="004C64EB" w:rsidP="004C64EB">
      <w:pPr>
        <w:pStyle w:val="a3"/>
        <w:numPr>
          <w:ilvl w:val="0"/>
          <w:numId w:val="11"/>
        </w:numPr>
      </w:pPr>
      <w:r>
        <w:lastRenderedPageBreak/>
        <w:t>Тембром</w:t>
      </w:r>
    </w:p>
    <w:p w:rsidR="004C64EB" w:rsidRDefault="004C64EB" w:rsidP="004C64EB">
      <w:pPr>
        <w:pStyle w:val="a3"/>
        <w:numPr>
          <w:ilvl w:val="0"/>
          <w:numId w:val="11"/>
        </w:numPr>
      </w:pPr>
      <w:r>
        <w:t>Амплитудой колебаний</w:t>
      </w:r>
    </w:p>
    <w:p w:rsidR="00FA2127" w:rsidRPr="00FA2127" w:rsidRDefault="0021055A" w:rsidP="004C64EB">
      <w:pPr>
        <w:pStyle w:val="a3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>Частотой</w:t>
      </w:r>
      <w:r w:rsidR="0055686E">
        <w:rPr>
          <w:lang w:val="en-US"/>
        </w:rPr>
        <w:t xml:space="preserve"> ^</w:t>
      </w:r>
      <w:bookmarkStart w:id="0" w:name="_GoBack"/>
      <w:bookmarkEnd w:id="0"/>
    </w:p>
    <w:p w:rsidR="0055686E" w:rsidRPr="0055686E" w:rsidRDefault="0055686E" w:rsidP="0055686E">
      <w:pPr>
        <w:rPr>
          <w:lang w:val="en-US"/>
        </w:rPr>
      </w:pPr>
      <w:r>
        <w:t xml:space="preserve">Правильные ответы отмечены </w:t>
      </w:r>
      <w:r>
        <w:rPr>
          <w:lang w:val="en-US"/>
        </w:rPr>
        <w:t>^</w:t>
      </w:r>
    </w:p>
    <w:p w:rsidR="00CB4871" w:rsidRDefault="00CB4871" w:rsidP="00CB4871">
      <w:pPr>
        <w:pStyle w:val="a3"/>
      </w:pPr>
    </w:p>
    <w:sectPr w:rsidR="00CB48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15505"/>
    <w:multiLevelType w:val="hybridMultilevel"/>
    <w:tmpl w:val="BDBC4BD4"/>
    <w:lvl w:ilvl="0" w:tplc="E4A640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FD4727"/>
    <w:multiLevelType w:val="hybridMultilevel"/>
    <w:tmpl w:val="33662DBE"/>
    <w:lvl w:ilvl="0" w:tplc="B3F087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156406"/>
    <w:multiLevelType w:val="hybridMultilevel"/>
    <w:tmpl w:val="23165CC0"/>
    <w:lvl w:ilvl="0" w:tplc="BC9AEB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A01037"/>
    <w:multiLevelType w:val="hybridMultilevel"/>
    <w:tmpl w:val="D7069250"/>
    <w:lvl w:ilvl="0" w:tplc="DC7C38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D822FC"/>
    <w:multiLevelType w:val="hybridMultilevel"/>
    <w:tmpl w:val="DD689170"/>
    <w:lvl w:ilvl="0" w:tplc="A820570C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DB17AD"/>
    <w:multiLevelType w:val="hybridMultilevel"/>
    <w:tmpl w:val="3FC24482"/>
    <w:lvl w:ilvl="0" w:tplc="185CDD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4A33647"/>
    <w:multiLevelType w:val="hybridMultilevel"/>
    <w:tmpl w:val="4170D3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C57D14"/>
    <w:multiLevelType w:val="hybridMultilevel"/>
    <w:tmpl w:val="49907322"/>
    <w:lvl w:ilvl="0" w:tplc="45BE1F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D0B3353"/>
    <w:multiLevelType w:val="hybridMultilevel"/>
    <w:tmpl w:val="8D54433C"/>
    <w:lvl w:ilvl="0" w:tplc="F66AFF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BA55B57"/>
    <w:multiLevelType w:val="hybridMultilevel"/>
    <w:tmpl w:val="B70E3D0E"/>
    <w:lvl w:ilvl="0" w:tplc="BA2254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4C5FAD"/>
    <w:multiLevelType w:val="hybridMultilevel"/>
    <w:tmpl w:val="76C4A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9"/>
  </w:num>
  <w:num w:numId="5">
    <w:abstractNumId w:val="0"/>
  </w:num>
  <w:num w:numId="6">
    <w:abstractNumId w:val="2"/>
  </w:num>
  <w:num w:numId="7">
    <w:abstractNumId w:val="3"/>
  </w:num>
  <w:num w:numId="8">
    <w:abstractNumId w:val="5"/>
  </w:num>
  <w:num w:numId="9">
    <w:abstractNumId w:val="7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2"/>
  </w:compat>
  <w:rsids>
    <w:rsidRoot w:val="000663C4"/>
    <w:rsid w:val="0006214C"/>
    <w:rsid w:val="000663C4"/>
    <w:rsid w:val="000F52DB"/>
    <w:rsid w:val="0021055A"/>
    <w:rsid w:val="002D13A5"/>
    <w:rsid w:val="003C5EF9"/>
    <w:rsid w:val="004C64EB"/>
    <w:rsid w:val="004D17AC"/>
    <w:rsid w:val="0055686E"/>
    <w:rsid w:val="00A33AF8"/>
    <w:rsid w:val="00CB4871"/>
    <w:rsid w:val="00EB7421"/>
    <w:rsid w:val="00FA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776FB"/>
  <w15:chartTrackingRefBased/>
  <w15:docId w15:val="{709EC72D-513E-4BF1-989C-8DC42A8BE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742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B4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569E2F1B</Template>
  <TotalTime>57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chekmarev_d</dc:creator>
  <cp:keywords/>
  <dc:description/>
  <cp:lastModifiedBy>chekmarev_d</cp:lastModifiedBy>
  <cp:revision>9</cp:revision>
  <dcterms:created xsi:type="dcterms:W3CDTF">2019-10-31T02:04:00Z</dcterms:created>
  <dcterms:modified xsi:type="dcterms:W3CDTF">2019-11-09T03:01:00Z</dcterms:modified>
</cp:coreProperties>
</file>